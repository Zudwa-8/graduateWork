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AFF" w:rsidRPr="00F66D74" w:rsidRDefault="003C04A2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A520103" wp14:editId="7815DE61">
                <wp:simplePos x="0" y="0"/>
                <wp:positionH relativeFrom="page">
                  <wp:posOffset>-19050</wp:posOffset>
                </wp:positionH>
                <wp:positionV relativeFrom="paragraph">
                  <wp:posOffset>-144145</wp:posOffset>
                </wp:positionV>
                <wp:extent cx="7981950" cy="7631430"/>
                <wp:effectExtent l="0" t="0" r="0" b="7620"/>
                <wp:wrapNone/>
                <wp:docPr id="2" name="Прямоугольник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763143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FE62" id="Прямоугольник 2" o:spid="_x0000_s1026" style="position:absolute;margin-left:-1.5pt;margin-top:-11.35pt;width:628.5pt;height:600.9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Макетная таблица"/>
      </w:tblPr>
      <w:tblGrid>
        <w:gridCol w:w="9853"/>
        <w:gridCol w:w="6050"/>
      </w:tblGrid>
      <w:tr w:rsidR="007A187C" w:rsidRPr="00443893" w:rsidTr="007A187C">
        <w:trPr>
          <w:trHeight w:val="1413"/>
        </w:trPr>
        <w:tc>
          <w:tcPr>
            <w:tcW w:w="5000" w:type="pct"/>
            <w:gridSpan w:val="2"/>
          </w:tcPr>
          <w:p w:rsidR="007A187C" w:rsidRPr="007A187C" w:rsidRDefault="007A187C" w:rsidP="007A187C">
            <w:pPr>
              <w:spacing w:line="276" w:lineRule="auto"/>
              <w:rPr>
                <w:sz w:val="56"/>
                <w:szCs w:val="72"/>
              </w:rPr>
            </w:pPr>
            <w:r w:rsidRPr="007A187C">
              <w:rPr>
                <w:sz w:val="56"/>
                <w:szCs w:val="72"/>
              </w:rPr>
              <w:t>Сертификат</w:t>
            </w:r>
          </w:p>
          <w:p w:rsidR="007A187C" w:rsidRPr="007A187C" w:rsidRDefault="007A187C" w:rsidP="00072275">
            <w:pPr>
              <w:ind w:left="6663"/>
              <w:rPr>
                <w:sz w:val="44"/>
              </w:rPr>
            </w:pPr>
            <w:bookmarkStart w:id="0" w:name="_GoBack"/>
            <w:bookmarkEnd w:id="0"/>
            <w:r w:rsidRPr="007A187C">
              <w:rPr>
                <w:sz w:val="44"/>
              </w:rPr>
              <w:t>за завершение курса ${</w:t>
            </w:r>
            <w:r w:rsidRPr="007A187C">
              <w:rPr>
                <w:sz w:val="44"/>
                <w:lang w:val="en-US"/>
              </w:rPr>
              <w:t>course</w:t>
            </w:r>
            <w:r w:rsidRPr="007A187C">
              <w:rPr>
                <w:sz w:val="44"/>
              </w:rPr>
              <w:t>}</w:t>
            </w:r>
          </w:p>
          <w:p w:rsidR="007A187C" w:rsidRPr="00072275" w:rsidRDefault="007A187C" w:rsidP="007A187C">
            <w:pPr>
              <w:spacing w:after="240"/>
              <w:outlineLvl w:val="0"/>
              <w:rPr>
                <w:b/>
                <w:sz w:val="108"/>
                <w:szCs w:val="144"/>
              </w:rPr>
            </w:pPr>
            <w:r w:rsidRPr="00072275">
              <w:rPr>
                <w:b/>
                <w:sz w:val="108"/>
                <w:szCs w:val="144"/>
              </w:rPr>
              <w:t>${</w:t>
            </w:r>
            <w:r>
              <w:rPr>
                <w:b/>
                <w:sz w:val="108"/>
                <w:szCs w:val="144"/>
                <w:lang w:val="en-US"/>
              </w:rPr>
              <w:t>name</w:t>
            </w:r>
            <w:r w:rsidRPr="00072275">
              <w:rPr>
                <w:b/>
                <w:sz w:val="108"/>
                <w:szCs w:val="144"/>
              </w:rPr>
              <w:t>}</w:t>
            </w:r>
          </w:p>
          <w:p w:rsidR="007A187C" w:rsidRPr="007A187C" w:rsidRDefault="007A187C" w:rsidP="007A187C">
            <w:pPr>
              <w:spacing w:after="240"/>
              <w:outlineLvl w:val="0"/>
              <w:rPr>
                <w:sz w:val="56"/>
                <w:szCs w:val="72"/>
              </w:rPr>
            </w:pPr>
            <w:r>
              <w:rPr>
                <w:sz w:val="56"/>
                <w:szCs w:val="72"/>
              </w:rPr>
              <w:t>Успехов в новых начинаниях!</w:t>
            </w:r>
          </w:p>
          <w:p w:rsidR="007A187C" w:rsidRPr="00443893" w:rsidRDefault="007A187C" w:rsidP="007A187C"/>
        </w:tc>
      </w:tr>
      <w:tr w:rsidR="00F66D74" w:rsidRPr="00443893" w:rsidTr="007A187C">
        <w:trPr>
          <w:trHeight w:val="1413"/>
        </w:trPr>
        <w:tc>
          <w:tcPr>
            <w:tcW w:w="3098" w:type="pct"/>
          </w:tcPr>
          <w:p w:rsidR="00F66D74" w:rsidRPr="00443893" w:rsidRDefault="00F66D74" w:rsidP="00443893"/>
        </w:tc>
        <w:tc>
          <w:tcPr>
            <w:tcW w:w="1902" w:type="pct"/>
          </w:tcPr>
          <w:p w:rsidR="00F66D74" w:rsidRPr="00443893" w:rsidRDefault="00F66D74" w:rsidP="00443893"/>
        </w:tc>
      </w:tr>
      <w:tr w:rsidR="00F66D74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F66D74" w:rsidRPr="00B81F46" w:rsidRDefault="00F66D74" w:rsidP="007A187C"/>
        </w:tc>
      </w:tr>
      <w:tr w:rsidR="00F66D74" w:rsidRPr="00443893" w:rsidTr="00F66D74">
        <w:trPr>
          <w:trHeight w:val="576"/>
        </w:trPr>
        <w:tc>
          <w:tcPr>
            <w:tcW w:w="3098" w:type="pct"/>
          </w:tcPr>
          <w:p w:rsidR="00F66D74" w:rsidRPr="00443893" w:rsidRDefault="00F66D74" w:rsidP="007A187C">
            <w:pPr>
              <w:spacing w:before="240"/>
            </w:pPr>
          </w:p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:rsidR="00F66D74" w:rsidRPr="007A187C" w:rsidRDefault="007A187C" w:rsidP="007A187C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>${date}</w:t>
            </w:r>
          </w:p>
        </w:tc>
      </w:tr>
      <w:tr w:rsidR="00F66D74" w:rsidRPr="00B81F46" w:rsidTr="00D427FF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:rsidR="00F66D74" w:rsidRPr="007A187C" w:rsidRDefault="002D5139" w:rsidP="00B81F46">
            <w:pPr>
              <w:rPr>
                <w:lang w:val="en-US"/>
              </w:rPr>
            </w:pPr>
            <w:sdt>
              <w:sdtPr>
                <w:id w:val="-1439752854"/>
                <w:placeholder>
                  <w:docPart w:val="5557BD46DA1246C2B9503DFD3701C1DE"/>
                </w:placeholder>
                <w:temporary/>
                <w:showingPlcHdr/>
                <w15:appearance w15:val="hidden"/>
              </w:sdtPr>
              <w:sdtEndPr/>
              <w:sdtContent>
                <w:r w:rsidR="00F66D74" w:rsidRPr="00B81F46">
                  <w:rPr>
                    <w:lang w:bidi="ru-RU"/>
                  </w:rPr>
                  <w:t>Дата</w:t>
                </w:r>
              </w:sdtContent>
            </w:sdt>
          </w:p>
        </w:tc>
      </w:tr>
    </w:tbl>
    <w:p w:rsidR="007C224A" w:rsidRPr="005704DA" w:rsidRDefault="007C224A" w:rsidP="00420AFF">
      <w:pPr>
        <w:rPr>
          <w:sz w:val="16"/>
          <w:szCs w:val="16"/>
        </w:rPr>
      </w:pPr>
    </w:p>
    <w:sectPr w:rsidR="007C224A" w:rsidRPr="005704DA" w:rsidSect="00DB185E">
      <w:pgSz w:w="16838" w:h="11906" w:orient="landscape" w:code="9"/>
      <w:pgMar w:top="227" w:right="578" w:bottom="227" w:left="35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139" w:rsidRDefault="002D5139" w:rsidP="00737BA4">
      <w:r>
        <w:separator/>
      </w:r>
    </w:p>
  </w:endnote>
  <w:endnote w:type="continuationSeparator" w:id="0">
    <w:p w:rsidR="002D5139" w:rsidRDefault="002D5139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139" w:rsidRDefault="002D5139" w:rsidP="00737BA4">
      <w:r>
        <w:separator/>
      </w:r>
    </w:p>
  </w:footnote>
  <w:footnote w:type="continuationSeparator" w:id="0">
    <w:p w:rsidR="002D5139" w:rsidRDefault="002D5139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0E"/>
    <w:rsid w:val="00027396"/>
    <w:rsid w:val="00072275"/>
    <w:rsid w:val="000F5089"/>
    <w:rsid w:val="00115223"/>
    <w:rsid w:val="001901AE"/>
    <w:rsid w:val="001C2951"/>
    <w:rsid w:val="002D5139"/>
    <w:rsid w:val="003454A5"/>
    <w:rsid w:val="003841D0"/>
    <w:rsid w:val="00394DB6"/>
    <w:rsid w:val="003A32F0"/>
    <w:rsid w:val="003A3A97"/>
    <w:rsid w:val="003B69CA"/>
    <w:rsid w:val="003C04A2"/>
    <w:rsid w:val="004116A1"/>
    <w:rsid w:val="00420AFF"/>
    <w:rsid w:val="00443893"/>
    <w:rsid w:val="00503E33"/>
    <w:rsid w:val="00522670"/>
    <w:rsid w:val="00535C6B"/>
    <w:rsid w:val="005509D5"/>
    <w:rsid w:val="005704DA"/>
    <w:rsid w:val="00621E94"/>
    <w:rsid w:val="0065190E"/>
    <w:rsid w:val="006846B3"/>
    <w:rsid w:val="00737BA4"/>
    <w:rsid w:val="007A187C"/>
    <w:rsid w:val="007C224A"/>
    <w:rsid w:val="00801D5C"/>
    <w:rsid w:val="008B4111"/>
    <w:rsid w:val="008F16C2"/>
    <w:rsid w:val="00960C39"/>
    <w:rsid w:val="009F3F4A"/>
    <w:rsid w:val="009F40CC"/>
    <w:rsid w:val="00A52E4B"/>
    <w:rsid w:val="00A94947"/>
    <w:rsid w:val="00B81F46"/>
    <w:rsid w:val="00C21CA1"/>
    <w:rsid w:val="00CA3AF0"/>
    <w:rsid w:val="00CB094A"/>
    <w:rsid w:val="00CF478D"/>
    <w:rsid w:val="00D01BE2"/>
    <w:rsid w:val="00D427FF"/>
    <w:rsid w:val="00D63C8C"/>
    <w:rsid w:val="00DB185E"/>
    <w:rsid w:val="00DC7DAD"/>
    <w:rsid w:val="00DE784C"/>
    <w:rsid w:val="00DF0ACA"/>
    <w:rsid w:val="00DF547F"/>
    <w:rsid w:val="00DF5C31"/>
    <w:rsid w:val="00E06A13"/>
    <w:rsid w:val="00E233DB"/>
    <w:rsid w:val="00E77D55"/>
    <w:rsid w:val="00E87A0F"/>
    <w:rsid w:val="00E968BC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ru-RU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85E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43893"/>
    <w:rPr>
      <w:b/>
      <w:sz w:val="108"/>
      <w:szCs w:val="144"/>
    </w:rPr>
  </w:style>
  <w:style w:type="paragraph" w:styleId="a4">
    <w:name w:val="Title"/>
    <w:basedOn w:val="1"/>
    <w:next w:val="a"/>
    <w:link w:val="a5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a5">
    <w:name w:val="Название Знак"/>
    <w:basedOn w:val="a0"/>
    <w:link w:val="a4"/>
    <w:uiPriority w:val="10"/>
    <w:rsid w:val="00F66D74"/>
    <w:rPr>
      <w:sz w:val="56"/>
      <w:szCs w:val="72"/>
    </w:rPr>
  </w:style>
  <w:style w:type="paragraph" w:styleId="a6">
    <w:name w:val="Subtitle"/>
    <w:basedOn w:val="a"/>
    <w:next w:val="a"/>
    <w:link w:val="a7"/>
    <w:uiPriority w:val="11"/>
    <w:qFormat/>
    <w:rsid w:val="003454A5"/>
    <w:rPr>
      <w:sz w:val="44"/>
    </w:rPr>
  </w:style>
  <w:style w:type="character" w:customStyle="1" w:styleId="a7">
    <w:name w:val="Подзаголовок Знак"/>
    <w:basedOn w:val="a0"/>
    <w:link w:val="a6"/>
    <w:uiPriority w:val="11"/>
    <w:rsid w:val="003454A5"/>
    <w:rPr>
      <w:color w:val="583F5E" w:themeColor="accent4"/>
      <w:sz w:val="44"/>
      <w:szCs w:val="28"/>
    </w:rPr>
  </w:style>
  <w:style w:type="character" w:styleId="a8">
    <w:name w:val="Placeholder Text"/>
    <w:basedOn w:val="a0"/>
    <w:uiPriority w:val="99"/>
    <w:semiHidden/>
    <w:rsid w:val="00115223"/>
    <w:rPr>
      <w:color w:val="808080"/>
    </w:rPr>
  </w:style>
  <w:style w:type="character" w:styleId="a9">
    <w:name w:val="Emphasis"/>
    <w:basedOn w:val="a0"/>
    <w:uiPriority w:val="20"/>
    <w:semiHidden/>
    <w:rsid w:val="00DF0ACA"/>
    <w:rPr>
      <w:i/>
      <w:iCs/>
    </w:rPr>
  </w:style>
  <w:style w:type="character" w:styleId="aa">
    <w:name w:val="Strong"/>
    <w:basedOn w:val="a0"/>
    <w:uiPriority w:val="22"/>
    <w:semiHidden/>
    <w:rsid w:val="00DF0ACA"/>
    <w:rPr>
      <w:b/>
      <w:bCs/>
    </w:rPr>
  </w:style>
  <w:style w:type="paragraph" w:styleId="2">
    <w:name w:val="Quote"/>
    <w:basedOn w:val="a"/>
    <w:next w:val="a"/>
    <w:link w:val="20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semiHidden/>
    <w:rsid w:val="001901AE"/>
    <w:rPr>
      <w:i/>
      <w:iCs/>
      <w:color w:val="404040" w:themeColor="text1" w:themeTint="BF"/>
    </w:rPr>
  </w:style>
  <w:style w:type="character" w:styleId="ab">
    <w:name w:val="Book Title"/>
    <w:basedOn w:val="a0"/>
    <w:uiPriority w:val="33"/>
    <w:semiHidden/>
    <w:rsid w:val="00DF0ACA"/>
    <w:rPr>
      <w:b/>
      <w:bCs/>
      <w:i/>
      <w:iCs/>
      <w:spacing w:val="5"/>
    </w:rPr>
  </w:style>
  <w:style w:type="paragraph" w:styleId="ac">
    <w:name w:val="header"/>
    <w:basedOn w:val="a"/>
    <w:link w:val="ad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35C6B"/>
  </w:style>
  <w:style w:type="paragraph" w:styleId="ae">
    <w:name w:val="footer"/>
    <w:basedOn w:val="a"/>
    <w:link w:val="af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penserver\domains\CPPK\tf1639255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57BD46DA1246C2B9503DFD3701C1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6F01F2-FCA0-415D-8C41-4347E2DC5D63}"/>
      </w:docPartPr>
      <w:docPartBody>
        <w:p w:rsidR="001F3B2A" w:rsidRDefault="00E80541">
          <w:pPr>
            <w:pStyle w:val="5557BD46DA1246C2B9503DFD3701C1DE"/>
          </w:pPr>
          <w:r w:rsidRPr="00B81F46">
            <w:rPr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41"/>
    <w:rsid w:val="001F3B2A"/>
    <w:rsid w:val="00B863B1"/>
    <w:rsid w:val="00E146F9"/>
    <w:rsid w:val="00E8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4F3BA87DEA4E4D9D11DE2BDF4D18B5">
    <w:name w:val="AB4F3BA87DEA4E4D9D11DE2BDF4D18B5"/>
  </w:style>
  <w:style w:type="paragraph" w:customStyle="1" w:styleId="DC5B0FB201CF48C4884CF5659715800F">
    <w:name w:val="DC5B0FB201CF48C4884CF5659715800F"/>
  </w:style>
  <w:style w:type="paragraph" w:customStyle="1" w:styleId="ADAF3D18B3154992A3D9934AA0175691">
    <w:name w:val="ADAF3D18B3154992A3D9934AA0175691"/>
  </w:style>
  <w:style w:type="paragraph" w:customStyle="1" w:styleId="1F8B71B9FCD04F7B93ECC161F30B1D15">
    <w:name w:val="1F8B71B9FCD04F7B93ECC161F30B1D15"/>
  </w:style>
  <w:style w:type="paragraph" w:customStyle="1" w:styleId="9C79E4879B6944909D9E451353CEFAE9">
    <w:name w:val="9C79E4879B6944909D9E451353CEFAE9"/>
  </w:style>
  <w:style w:type="paragraph" w:customStyle="1" w:styleId="5557BD46DA1246C2B9503DFD3701C1DE">
    <w:name w:val="5557BD46DA1246C2B9503DFD3701C1DE"/>
  </w:style>
  <w:style w:type="paragraph" w:customStyle="1" w:styleId="B456D2BE3FA84BE2BDB4FFD63CF9D562">
    <w:name w:val="B456D2BE3FA84BE2BDB4FFD63CF9D562"/>
    <w:rsid w:val="001F3B2A"/>
  </w:style>
  <w:style w:type="paragraph" w:customStyle="1" w:styleId="6D9C45BD833E4C5AA5F33BF825DA1092">
    <w:name w:val="6D9C45BD833E4C5AA5F33BF825DA1092"/>
    <w:rsid w:val="001F3B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A4096-3C5F-4F82-BDF3-A012030D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8DE97-F6E6-441B-9246-2B9A201DE18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745F4B9-362F-4175-9A9F-7FD57AAAB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tf16392556_win32.dotx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2022-05-29T13:52:00Z</dcterms:created>
  <dcterms:modified xsi:type="dcterms:W3CDTF">2022-05-29T15:46:00Z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